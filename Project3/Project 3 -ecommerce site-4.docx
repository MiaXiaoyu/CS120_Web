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7F2BA741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001BF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</w:t>
      </w:r>
      <w:r w:rsidR="007F74E8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77111D">
        <w:rPr>
          <w:rStyle w:val="Strong"/>
          <w:color w:val="1089D4"/>
        </w:rPr>
        <w:t>Project</w:t>
      </w:r>
      <w:r w:rsidR="007F74E8">
        <w:rPr>
          <w:rStyle w:val="Strong"/>
          <w:color w:val="1089D4"/>
        </w:rPr>
        <w:t xml:space="preserve"> </w:t>
      </w:r>
      <w:r w:rsidR="00FF061B">
        <w:rPr>
          <w:rStyle w:val="Strong"/>
          <w:color w:val="1089D4"/>
        </w:rPr>
        <w:t>3</w:t>
      </w:r>
    </w:p>
    <w:p w14:paraId="71CC53E7" w14:textId="024DAE5F" w:rsidR="003B5B3D" w:rsidRDefault="00AA7461" w:rsidP="003B5B3D">
      <w:pPr>
        <w:pStyle w:val="Heading2"/>
        <w:jc w:val="center"/>
      </w:pPr>
      <w:r>
        <w:br/>
      </w:r>
    </w:p>
    <w:p w14:paraId="67A3EA07" w14:textId="1249563D" w:rsidR="00EA4B57" w:rsidRDefault="00EA4B57" w:rsidP="00BA4368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Your assignment is to create a</w:t>
      </w:r>
      <w:r w:rsidR="00FF061B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n interactive </w:t>
      </w:r>
      <w:r w:rsidR="0035003E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e-commerce website </w:t>
      </w:r>
      <w:r w:rsidR="005368AF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utilizing your skills in </w:t>
      </w:r>
      <w:r w:rsid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HTML</w:t>
      </w:r>
      <w:r w:rsidR="005368AF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/</w:t>
      </w:r>
      <w:r w:rsid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CSS</w:t>
      </w:r>
      <w:r w:rsidR="005368AF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/JavaScript</w:t>
      </w:r>
      <w:r w:rsidR="00ED7E07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/</w:t>
      </w:r>
      <w:r w:rsidR="00CF48F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MySQL</w:t>
      </w:r>
      <w:r w:rsidR="005F72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/</w:t>
      </w:r>
      <w:r w:rsidR="00ED7E07" w:rsidRP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PHP.</w:t>
      </w:r>
      <w:r w:rsidR="003503BF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You do not ha</w:t>
      </w:r>
      <w:r w:rsidR="00270AB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v</w:t>
      </w:r>
      <w:r w:rsidR="003503BF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e to build the entire site</w:t>
      </w:r>
      <w:r w:rsidR="005F72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– only the pages identified below.</w:t>
      </w:r>
      <w:r w:rsid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</w:t>
      </w:r>
      <w:r w:rsidR="00E014B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br/>
      </w:r>
      <w:r w:rsidR="00ED7E07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The list of pages required is listed below.</w:t>
      </w:r>
    </w:p>
    <w:p w14:paraId="54503137" w14:textId="6E2E2680" w:rsidR="00A3353E" w:rsidRPr="00A3353E" w:rsidRDefault="00A3353E" w:rsidP="00A3353E">
      <w:r>
        <w:t xml:space="preserve">Note: the total number of points </w:t>
      </w:r>
      <w:r w:rsidR="002214B6">
        <w:t xml:space="preserve">intentionally </w:t>
      </w:r>
      <w:r>
        <w:t>exceeds 100</w:t>
      </w:r>
      <w:r w:rsidR="000B427D">
        <w:t>.  If you complete everything, you will have extra credit.</w:t>
      </w:r>
    </w:p>
    <w:p w14:paraId="76502760" w14:textId="77777777" w:rsidR="00DD68F4" w:rsidRDefault="00DD68F4" w:rsidP="004F76F3">
      <w:pPr>
        <w:pStyle w:val="Heading2"/>
      </w:pPr>
    </w:p>
    <w:p w14:paraId="6637766A" w14:textId="2A28B262" w:rsidR="00B212EB" w:rsidRDefault="003C03C5" w:rsidP="004F76F3">
      <w:pPr>
        <w:pStyle w:val="Heading2"/>
      </w:pPr>
      <w:r>
        <w:t>T</w:t>
      </w:r>
      <w:r w:rsidR="00B212EB" w:rsidRPr="00BA4368">
        <w:t>asks</w:t>
      </w:r>
    </w:p>
    <w:p w14:paraId="01CEF741" w14:textId="2AEF8597" w:rsidR="008E61C8" w:rsidRDefault="006B4979" w:rsidP="00C31746">
      <w:pPr>
        <w:shd w:val="clear" w:color="auto" w:fill="FFFFFF"/>
        <w:spacing w:before="180" w:after="180"/>
      </w:pPr>
      <w:r>
        <w:t xml:space="preserve">Your task is to </w:t>
      </w:r>
      <w:r w:rsidR="00F75B39">
        <w:t xml:space="preserve">create </w:t>
      </w:r>
      <w:r w:rsidR="00406381">
        <w:t>four</w:t>
      </w:r>
      <w:r w:rsidR="00C31746">
        <w:t xml:space="preserve"> pages that would be part of an e-commerce website</w:t>
      </w:r>
      <w:r w:rsidR="00F036D5">
        <w:t xml:space="preserve"> </w:t>
      </w:r>
      <w:r w:rsidR="00653244">
        <w:t>as well as</w:t>
      </w:r>
      <w:r w:rsidR="00F036D5">
        <w:t xml:space="preserve"> a database to support the website.</w:t>
      </w:r>
      <w:r w:rsidR="00F43522">
        <w:t xml:space="preserve">  Each page must have a</w:t>
      </w:r>
      <w:r w:rsidR="003D4067">
        <w:t xml:space="preserve"> </w:t>
      </w:r>
      <w:r w:rsidR="00F43522">
        <w:t>logo and navigation</w:t>
      </w:r>
      <w:r w:rsidR="00EE79EA">
        <w:t xml:space="preserve"> </w:t>
      </w:r>
      <w:proofErr w:type="gramStart"/>
      <w:r w:rsidR="00EE79EA">
        <w:t>to</w:t>
      </w:r>
      <w:proofErr w:type="gramEnd"/>
      <w:r w:rsidR="00EE79EA">
        <w:t xml:space="preserve"> each of the pages</w:t>
      </w:r>
      <w:r w:rsidR="00F43522">
        <w:t>.  You are not required to build a home page</w:t>
      </w:r>
      <w:r w:rsidR="00B7682B">
        <w:t>.</w:t>
      </w:r>
    </w:p>
    <w:p w14:paraId="63D89B7A" w14:textId="4B092D0F" w:rsidR="00B7682B" w:rsidRPr="006A4A9B" w:rsidRDefault="00B7682B" w:rsidP="00C31746">
      <w:pPr>
        <w:shd w:val="clear" w:color="auto" w:fill="FFFFFF"/>
        <w:spacing w:before="180" w:after="180"/>
        <w:rPr>
          <w:b/>
          <w:bCs/>
        </w:rPr>
      </w:pPr>
      <w:r w:rsidRPr="006A4A9B">
        <w:rPr>
          <w:b/>
          <w:bCs/>
        </w:rPr>
        <w:t xml:space="preserve">Database: </w:t>
      </w:r>
      <w:r w:rsidR="00181752">
        <w:rPr>
          <w:b/>
          <w:bCs/>
        </w:rPr>
        <w:t>(</w:t>
      </w:r>
      <w:r w:rsidR="00DD68F4">
        <w:rPr>
          <w:b/>
          <w:bCs/>
        </w:rPr>
        <w:t>25</w:t>
      </w:r>
      <w:r w:rsidR="004F269D">
        <w:rPr>
          <w:b/>
          <w:bCs/>
        </w:rPr>
        <w:t xml:space="preserve"> </w:t>
      </w:r>
      <w:r w:rsidR="00181752">
        <w:rPr>
          <w:b/>
          <w:bCs/>
        </w:rPr>
        <w:t>points)</w:t>
      </w:r>
    </w:p>
    <w:p w14:paraId="565AD59B" w14:textId="53E61A5D" w:rsidR="00514CAC" w:rsidRDefault="008419EC" w:rsidP="00C31746">
      <w:pPr>
        <w:shd w:val="clear" w:color="auto" w:fill="FFFFFF"/>
        <w:spacing w:before="180" w:after="180"/>
      </w:pPr>
      <w:r>
        <w:t>Use MySQL as the database with PHP</w:t>
      </w:r>
      <w:r w:rsidR="00514CAC">
        <w:t>.</w:t>
      </w:r>
    </w:p>
    <w:p w14:paraId="4366522C" w14:textId="488C63BD" w:rsidR="006907A5" w:rsidRPr="00B04303" w:rsidRDefault="006907A5" w:rsidP="00C31746">
      <w:pPr>
        <w:shd w:val="clear" w:color="auto" w:fill="FFFFFF"/>
        <w:spacing w:before="180" w:after="180"/>
        <w:rPr>
          <w:i/>
          <w:iCs/>
        </w:rPr>
      </w:pPr>
      <w:r w:rsidRPr="00B04303">
        <w:rPr>
          <w:i/>
          <w:iCs/>
        </w:rPr>
        <w:t>Deliverable for this part is a screen shot of the database tables.</w:t>
      </w:r>
    </w:p>
    <w:p w14:paraId="6643C954" w14:textId="4EA957CD" w:rsidR="004D594B" w:rsidRDefault="00514CAC" w:rsidP="00C31746">
      <w:pPr>
        <w:shd w:val="clear" w:color="auto" w:fill="FFFFFF"/>
        <w:spacing w:before="180" w:after="180"/>
      </w:pPr>
      <w:r>
        <w:t xml:space="preserve">Create a database that can store products </w:t>
      </w:r>
      <w:r w:rsidR="00155A4B">
        <w:t>and orders</w:t>
      </w:r>
      <w:r w:rsidR="0036586C">
        <w:t xml:space="preserve">.  You may choose any product type (food, cosmetics, books, clothing, </w:t>
      </w:r>
      <w:proofErr w:type="spellStart"/>
      <w:r w:rsidR="0036586C">
        <w:t>etc</w:t>
      </w:r>
      <w:proofErr w:type="spellEnd"/>
      <w:r w:rsidR="0036586C">
        <w:t>)</w:t>
      </w:r>
      <w:r w:rsidR="00321B81">
        <w:t xml:space="preserve">.  </w:t>
      </w:r>
    </w:p>
    <w:p w14:paraId="6E69A973" w14:textId="77777777" w:rsidR="00562781" w:rsidRDefault="004D594B" w:rsidP="00C31746">
      <w:pPr>
        <w:pStyle w:val="ListParagraph"/>
        <w:numPr>
          <w:ilvl w:val="0"/>
          <w:numId w:val="21"/>
        </w:numPr>
        <w:shd w:val="clear" w:color="auto" w:fill="FFFFFF"/>
        <w:spacing w:before="180" w:after="180"/>
      </w:pPr>
      <w:r>
        <w:t xml:space="preserve">Product data should </w:t>
      </w:r>
      <w:proofErr w:type="gramStart"/>
      <w:r>
        <w:t>include:</w:t>
      </w:r>
      <w:proofErr w:type="gramEnd"/>
      <w:r>
        <w:t xml:space="preserve"> id, name, price, description, </w:t>
      </w:r>
      <w:proofErr w:type="spellStart"/>
      <w:r>
        <w:t>url</w:t>
      </w:r>
      <w:proofErr w:type="spellEnd"/>
      <w:r>
        <w:t xml:space="preserve"> of the product image</w:t>
      </w:r>
    </w:p>
    <w:p w14:paraId="2EC86A3D" w14:textId="77777777" w:rsidR="00562781" w:rsidRDefault="00321B81" w:rsidP="00C31746">
      <w:pPr>
        <w:pStyle w:val="ListParagraph"/>
        <w:numPr>
          <w:ilvl w:val="0"/>
          <w:numId w:val="21"/>
        </w:numPr>
        <w:shd w:val="clear" w:color="auto" w:fill="FFFFFF"/>
        <w:spacing w:before="180" w:after="180"/>
      </w:pPr>
      <w:r>
        <w:t>Each product image should be able to be rendered at the same size (</w:t>
      </w:r>
      <w:proofErr w:type="spellStart"/>
      <w:r>
        <w:t>ie</w:t>
      </w:r>
      <w:proofErr w:type="spellEnd"/>
      <w:r>
        <w:t xml:space="preserve">, they need to be the same aspect ratio).  Product images greater than 70k in size should have their quality or dimensions adjust using </w:t>
      </w:r>
      <w:r w:rsidR="0045044C">
        <w:t>https://</w:t>
      </w:r>
      <w:r>
        <w:t>birme.net</w:t>
      </w:r>
      <w:r w:rsidR="00DF2192">
        <w:t xml:space="preserve"> or </w:t>
      </w:r>
      <w:proofErr w:type="gramStart"/>
      <w:r w:rsidR="00DF2192">
        <w:t>other</w:t>
      </w:r>
      <w:proofErr w:type="gramEnd"/>
      <w:r w:rsidR="00DF2192">
        <w:t xml:space="preserve"> photo editor.</w:t>
      </w:r>
    </w:p>
    <w:p w14:paraId="43AB7446" w14:textId="42C2306C" w:rsidR="00514CAC" w:rsidRDefault="006A4A9B" w:rsidP="00C31746">
      <w:pPr>
        <w:pStyle w:val="ListParagraph"/>
        <w:numPr>
          <w:ilvl w:val="0"/>
          <w:numId w:val="21"/>
        </w:numPr>
        <w:shd w:val="clear" w:color="auto" w:fill="FFFFFF"/>
        <w:spacing w:before="180" w:after="180"/>
      </w:pPr>
      <w:r>
        <w:t xml:space="preserve">The images should be uploaded </w:t>
      </w:r>
      <w:r w:rsidR="009325B7">
        <w:t>to the hosting server in a subfolder called ”images”.</w:t>
      </w:r>
    </w:p>
    <w:p w14:paraId="480FFC89" w14:textId="0EFF4263" w:rsidR="006C30C3" w:rsidRDefault="006C30C3" w:rsidP="00A11B2C">
      <w:pPr>
        <w:pStyle w:val="ListParagraph"/>
        <w:numPr>
          <w:ilvl w:val="0"/>
          <w:numId w:val="21"/>
        </w:numPr>
        <w:shd w:val="clear" w:color="auto" w:fill="FFFFFF"/>
        <w:spacing w:before="180" w:after="180"/>
      </w:pPr>
      <w:r>
        <w:t xml:space="preserve">Orders should </w:t>
      </w:r>
      <w:proofErr w:type="gramStart"/>
      <w:r>
        <w:t>include:</w:t>
      </w:r>
      <w:proofErr w:type="gramEnd"/>
      <w:r>
        <w:t xml:space="preserve">  id, item</w:t>
      </w:r>
      <w:r w:rsidR="007145A4">
        <w:t xml:space="preserve"> </w:t>
      </w:r>
      <w:r>
        <w:t>id</w:t>
      </w:r>
      <w:r w:rsidR="007145A4">
        <w:t xml:space="preserve"> </w:t>
      </w:r>
      <w:r w:rsidR="00E11FF0">
        <w:t>/</w:t>
      </w:r>
      <w:r>
        <w:t xml:space="preserve"> quantity</w:t>
      </w:r>
      <w:r w:rsidR="007145A4">
        <w:t xml:space="preserve"> for up to 5 items, </w:t>
      </w:r>
      <w:r w:rsidR="00E11FF0">
        <w:t xml:space="preserve">and </w:t>
      </w:r>
      <w:r>
        <w:t>date ordered</w:t>
      </w:r>
      <w:r w:rsidR="007145A4">
        <w:t>.  Optionally</w:t>
      </w:r>
      <w:r w:rsidR="00E11FF0">
        <w:t xml:space="preserve">, add an Assignment </w:t>
      </w:r>
      <w:r w:rsidR="007012FC">
        <w:t>table to</w:t>
      </w:r>
      <w:r w:rsidR="007145A4">
        <w:t xml:space="preserve"> allow unlimited items to be ordered</w:t>
      </w:r>
      <w:r w:rsidR="00A11B2C">
        <w:t>.</w:t>
      </w:r>
    </w:p>
    <w:p w14:paraId="09616135" w14:textId="488B8A46" w:rsidR="00C31746" w:rsidRPr="006A4A9B" w:rsidRDefault="00C31746" w:rsidP="00C31746">
      <w:pPr>
        <w:shd w:val="clear" w:color="auto" w:fill="FFFFFF"/>
        <w:spacing w:before="180" w:after="180"/>
        <w:rPr>
          <w:b/>
          <w:bCs/>
        </w:rPr>
      </w:pPr>
      <w:r w:rsidRPr="006A4A9B">
        <w:rPr>
          <w:b/>
          <w:bCs/>
        </w:rPr>
        <w:t>Page 1:  Products</w:t>
      </w:r>
      <w:r w:rsidR="00F036D5" w:rsidRPr="006A4A9B">
        <w:rPr>
          <w:b/>
          <w:bCs/>
        </w:rPr>
        <w:t xml:space="preserve"> page</w:t>
      </w:r>
      <w:r w:rsidR="00181752">
        <w:rPr>
          <w:b/>
          <w:bCs/>
        </w:rPr>
        <w:t xml:space="preserve"> (3</w:t>
      </w:r>
      <w:r w:rsidR="00650CD1">
        <w:rPr>
          <w:b/>
          <w:bCs/>
        </w:rPr>
        <w:t>0</w:t>
      </w:r>
      <w:r w:rsidR="00181752">
        <w:rPr>
          <w:b/>
          <w:bCs/>
        </w:rPr>
        <w:t xml:space="preserve"> points)</w:t>
      </w:r>
    </w:p>
    <w:p w14:paraId="384B32FB" w14:textId="0A76E56D" w:rsidR="008375D6" w:rsidRDefault="004F269D" w:rsidP="00C31746">
      <w:pPr>
        <w:shd w:val="clear" w:color="auto" w:fill="FFFFFF"/>
        <w:spacing w:before="180" w:after="180"/>
      </w:pPr>
      <w:r>
        <w:t>Di</w:t>
      </w:r>
      <w:r w:rsidR="00AD4D53">
        <w:t>s</w:t>
      </w:r>
      <w:r>
        <w:t>play</w:t>
      </w:r>
      <w:r w:rsidR="00F036D5">
        <w:t xml:space="preserve"> all products</w:t>
      </w:r>
      <w:r w:rsidR="00624867">
        <w:t>.  You should display on</w:t>
      </w:r>
      <w:r w:rsidR="009173D7">
        <w:t xml:space="preserve">ly </w:t>
      </w:r>
      <w:r w:rsidR="00624867">
        <w:t>the</w:t>
      </w:r>
      <w:r w:rsidR="003C501C">
        <w:t xml:space="preserve"> </w:t>
      </w:r>
      <w:r w:rsidR="00F036D5">
        <w:t xml:space="preserve">image, name of </w:t>
      </w:r>
      <w:proofErr w:type="gramStart"/>
      <w:r w:rsidR="00F036D5">
        <w:t>product</w:t>
      </w:r>
      <w:proofErr w:type="gramEnd"/>
      <w:r w:rsidR="003C501C">
        <w:t xml:space="preserve"> and price</w:t>
      </w:r>
      <w:r w:rsidR="00041962">
        <w:t xml:space="preserve">.  </w:t>
      </w:r>
      <w:r w:rsidR="003C501C">
        <w:br/>
      </w:r>
      <w:r w:rsidR="00041962">
        <w:t>Include two buttons</w:t>
      </w:r>
      <w:r w:rsidR="00AB1CA6">
        <w:t xml:space="preserve"> </w:t>
      </w:r>
      <w:r w:rsidR="009173D7">
        <w:t>adjacent to</w:t>
      </w:r>
      <w:r w:rsidR="00624867">
        <w:t xml:space="preserve"> each product</w:t>
      </w:r>
      <w:r w:rsidR="00041962">
        <w:t xml:space="preserve">: “Add to Cart” </w:t>
      </w:r>
      <w:r w:rsidR="00152573">
        <w:t>and “More”</w:t>
      </w:r>
      <w:r w:rsidR="0097752F">
        <w:t xml:space="preserve"> as well as a drop-down list (</w:t>
      </w:r>
      <w:r w:rsidR="00B44D9A">
        <w:t>&lt;</w:t>
      </w:r>
      <w:r w:rsidR="0097752F">
        <w:t>select</w:t>
      </w:r>
      <w:r w:rsidR="00B44D9A">
        <w:t>&gt;</w:t>
      </w:r>
      <w:r w:rsidR="0097752F">
        <w:t>) for the quantity.</w:t>
      </w:r>
      <w:r w:rsidR="00322861">
        <w:br/>
      </w:r>
    </w:p>
    <w:p w14:paraId="7F4631BF" w14:textId="77777777" w:rsidR="008375D6" w:rsidRDefault="008375D6">
      <w:r>
        <w:br w:type="page"/>
      </w:r>
    </w:p>
    <w:p w14:paraId="5639863D" w14:textId="10DB4C88" w:rsidR="00322861" w:rsidRDefault="00C93446" w:rsidP="00C31746">
      <w:pPr>
        <w:shd w:val="clear" w:color="auto" w:fill="FFFFFF"/>
        <w:spacing w:before="180" w:after="180"/>
      </w:pPr>
      <w:r w:rsidRPr="00A56E4B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196083F" wp14:editId="4086AF0A">
            <wp:simplePos x="0" y="0"/>
            <wp:positionH relativeFrom="column">
              <wp:posOffset>556907</wp:posOffset>
            </wp:positionH>
            <wp:positionV relativeFrom="paragraph">
              <wp:posOffset>316338</wp:posOffset>
            </wp:positionV>
            <wp:extent cx="1867161" cy="1629002"/>
            <wp:effectExtent l="0" t="0" r="0" b="0"/>
            <wp:wrapTopAndBottom/>
            <wp:docPr id="2078469441" name="Picture 1" descr="A screenshot of a screenshot of a widg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9441" name="Picture 1" descr="A screenshot of a screenshot of a widg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861">
        <w:t xml:space="preserve">A </w:t>
      </w:r>
      <w:r w:rsidR="00322861" w:rsidRPr="00E244D8">
        <w:rPr>
          <w:i/>
          <w:iCs/>
        </w:rPr>
        <w:t>possible</w:t>
      </w:r>
      <w:r w:rsidR="00322861">
        <w:t xml:space="preserve"> layout </w:t>
      </w:r>
      <w:r w:rsidR="00360368">
        <w:t xml:space="preserve">for each product </w:t>
      </w:r>
      <w:r w:rsidR="00322861">
        <w:t>is as follows:</w:t>
      </w:r>
    </w:p>
    <w:p w14:paraId="72C195A8" w14:textId="1E933815" w:rsidR="008375D6" w:rsidRDefault="008375D6" w:rsidP="00C31746">
      <w:pPr>
        <w:shd w:val="clear" w:color="auto" w:fill="FFFFFF"/>
        <w:spacing w:before="180" w:after="180"/>
      </w:pPr>
    </w:p>
    <w:p w14:paraId="42350868" w14:textId="6A565C61" w:rsidR="00152573" w:rsidRDefault="001D0949" w:rsidP="00E244D8">
      <w:r w:rsidRPr="00B56F26">
        <w:rPr>
          <w:i/>
          <w:iCs/>
        </w:rPr>
        <w:t>Add to Cart</w:t>
      </w:r>
      <w:r w:rsidR="00152573">
        <w:t xml:space="preserve"> </w:t>
      </w:r>
      <w:r w:rsidR="00E244D8">
        <w:t>should</w:t>
      </w:r>
      <w:r w:rsidR="00152573">
        <w:t xml:space="preserve"> </w:t>
      </w:r>
      <w:r w:rsidR="00403333">
        <w:t>add the product to a shopping cart list (</w:t>
      </w:r>
      <w:r w:rsidR="000317CB">
        <w:t>use a</w:t>
      </w:r>
      <w:r w:rsidR="00403333">
        <w:t xml:space="preserve"> session variable or local</w:t>
      </w:r>
      <w:r>
        <w:t xml:space="preserve"> </w:t>
      </w:r>
      <w:r w:rsidR="00403333">
        <w:t>storage</w:t>
      </w:r>
      <w:r w:rsidR="000317CB">
        <w:t>- do not store in the database</w:t>
      </w:r>
      <w:r w:rsidR="00403333">
        <w:t xml:space="preserve">) and </w:t>
      </w:r>
      <w:r w:rsidR="00F23DB1">
        <w:t>proceed to a cart page</w:t>
      </w:r>
      <w:r>
        <w:t>.</w:t>
      </w:r>
      <w:r w:rsidR="00B56F26">
        <w:t xml:space="preserve">  If an item is added to the cart more than once, add the quantity requested</w:t>
      </w:r>
      <w:r w:rsidR="00F24BEB">
        <w:t xml:space="preserve"> to the </w:t>
      </w:r>
      <w:r w:rsidR="00291561">
        <w:t>quantity already in the cart.</w:t>
      </w:r>
    </w:p>
    <w:p w14:paraId="1A08BA4B" w14:textId="658FE185" w:rsidR="001D0949" w:rsidRDefault="00291561" w:rsidP="00E244D8">
      <w:pPr>
        <w:shd w:val="clear" w:color="auto" w:fill="FFFFFF"/>
        <w:spacing w:before="180" w:after="180"/>
      </w:pPr>
      <w:r>
        <w:rPr>
          <w:i/>
          <w:iCs/>
        </w:rPr>
        <w:t>“</w:t>
      </w:r>
      <w:r w:rsidR="001D0949" w:rsidRPr="00E244D8">
        <w:rPr>
          <w:i/>
          <w:iCs/>
        </w:rPr>
        <w:t>More</w:t>
      </w:r>
      <w:r>
        <w:rPr>
          <w:i/>
          <w:iCs/>
        </w:rPr>
        <w:t>”</w:t>
      </w:r>
      <w:r w:rsidR="001D0949" w:rsidRPr="00E244D8">
        <w:rPr>
          <w:i/>
          <w:iCs/>
        </w:rPr>
        <w:t xml:space="preserve"> </w:t>
      </w:r>
      <w:r w:rsidR="00E244D8">
        <w:t>should</w:t>
      </w:r>
      <w:r w:rsidR="00F7454F">
        <w:t xml:space="preserve"> reveal</w:t>
      </w:r>
      <w:r w:rsidR="001D0949">
        <w:t xml:space="preserve"> a </w:t>
      </w:r>
      <w:r w:rsidR="00B56F26">
        <w:t>div</w:t>
      </w:r>
      <w:r w:rsidR="00F7454F">
        <w:t xml:space="preserve"> </w:t>
      </w:r>
      <w:r w:rsidR="003C501C">
        <w:t xml:space="preserve">positioned </w:t>
      </w:r>
      <w:r w:rsidR="00F7454F">
        <w:t xml:space="preserve">below the buttons that shows </w:t>
      </w:r>
      <w:r w:rsidR="00624867">
        <w:t>the</w:t>
      </w:r>
      <w:r w:rsidR="00F7454F">
        <w:t xml:space="preserve"> </w:t>
      </w:r>
      <w:r w:rsidR="001D0949">
        <w:t xml:space="preserve">description of the </w:t>
      </w:r>
      <w:r w:rsidR="00E244D8">
        <w:t>product</w:t>
      </w:r>
      <w:r w:rsidR="00555D0D">
        <w:t xml:space="preserve"> or show the description in a popup window.</w:t>
      </w:r>
      <w:r w:rsidR="0044548F">
        <w:t xml:space="preserve">  After the user clicks “More”, the button value should change to “Less” and the popup should go away.</w:t>
      </w:r>
    </w:p>
    <w:p w14:paraId="3AF7E795" w14:textId="7170CD15" w:rsidR="00973299" w:rsidRPr="00E87A7E" w:rsidRDefault="00A11B2C" w:rsidP="00C31746">
      <w:pPr>
        <w:shd w:val="clear" w:color="auto" w:fill="FFFFFF"/>
        <w:spacing w:before="180" w:after="180"/>
        <w:rPr>
          <w:b/>
          <w:bCs/>
        </w:rPr>
      </w:pPr>
      <w:r>
        <w:rPr>
          <w:b/>
          <w:bCs/>
        </w:rPr>
        <w:br/>
      </w:r>
      <w:r w:rsidR="00973299" w:rsidRPr="00E87A7E">
        <w:rPr>
          <w:b/>
          <w:bCs/>
        </w:rPr>
        <w:t>Page 2</w:t>
      </w:r>
      <w:r w:rsidR="009C03F7">
        <w:rPr>
          <w:b/>
          <w:bCs/>
        </w:rPr>
        <w:t>, 3</w:t>
      </w:r>
      <w:r w:rsidR="00973299" w:rsidRPr="00E87A7E">
        <w:rPr>
          <w:b/>
          <w:bCs/>
        </w:rPr>
        <w:t>:  Cart page</w:t>
      </w:r>
      <w:r w:rsidR="00406381">
        <w:rPr>
          <w:b/>
          <w:bCs/>
        </w:rPr>
        <w:t>/Thank you page</w:t>
      </w:r>
      <w:r w:rsidR="00181752">
        <w:rPr>
          <w:b/>
          <w:bCs/>
        </w:rPr>
        <w:t xml:space="preserve"> (</w:t>
      </w:r>
      <w:r w:rsidR="00B41C9D">
        <w:rPr>
          <w:b/>
          <w:bCs/>
        </w:rPr>
        <w:t>40</w:t>
      </w:r>
      <w:r w:rsidR="00181752">
        <w:rPr>
          <w:b/>
          <w:bCs/>
        </w:rPr>
        <w:t xml:space="preserve"> points)</w:t>
      </w:r>
    </w:p>
    <w:p w14:paraId="41CAB1B3" w14:textId="66C10185" w:rsidR="00811BFB" w:rsidRDefault="00360368" w:rsidP="00C31746">
      <w:pPr>
        <w:shd w:val="clear" w:color="auto" w:fill="FFFFFF"/>
        <w:spacing w:before="180" w:after="180"/>
      </w:pPr>
      <w:r>
        <w:t>This page</w:t>
      </w:r>
      <w:r w:rsidR="0047704C" w:rsidRPr="0047704C">
        <w:t xml:space="preserve"> should display a list of all items currently in the cart.</w:t>
      </w:r>
      <w:r w:rsidR="00DA10A0" w:rsidRPr="00DA10A0">
        <w:t xml:space="preserve"> </w:t>
      </w:r>
      <w:r w:rsidR="00CE64AF">
        <w:t xml:space="preserve"> For each item</w:t>
      </w:r>
      <w:r w:rsidR="00555D0D">
        <w:t xml:space="preserve"> in the cart</w:t>
      </w:r>
      <w:r w:rsidR="00A863D7">
        <w:t>,</w:t>
      </w:r>
      <w:r w:rsidR="00CE64AF">
        <w:t xml:space="preserve"> display the name,</w:t>
      </w:r>
      <w:r w:rsidR="00811BFB">
        <w:t xml:space="preserve"> </w:t>
      </w:r>
      <w:r w:rsidR="00CE64AF">
        <w:t>quantity</w:t>
      </w:r>
      <w:r w:rsidR="00811BFB">
        <w:t xml:space="preserve">, price and total cost for that item. You should not show the image.   </w:t>
      </w:r>
    </w:p>
    <w:p w14:paraId="39167112" w14:textId="32D3F5B0" w:rsidR="00DA10A0" w:rsidRDefault="00A863D7" w:rsidP="00C31746">
      <w:pPr>
        <w:shd w:val="clear" w:color="auto" w:fill="FFFFFF"/>
        <w:spacing w:before="180" w:after="180"/>
      </w:pPr>
      <w:r>
        <w:t>E</w:t>
      </w:r>
      <w:r w:rsidR="00DA10A0" w:rsidRPr="00DA10A0">
        <w:t xml:space="preserve">ach item should </w:t>
      </w:r>
      <w:r>
        <w:t xml:space="preserve">also </w:t>
      </w:r>
      <w:r w:rsidR="00DA10A0" w:rsidRPr="00DA10A0">
        <w:t xml:space="preserve">have a button </w:t>
      </w:r>
      <w:r w:rsidR="004F2326">
        <w:t>labeled</w:t>
      </w:r>
      <w:r w:rsidR="00DA10A0" w:rsidRPr="00DA10A0">
        <w:t xml:space="preserve"> </w:t>
      </w:r>
      <w:r w:rsidR="00B773A9">
        <w:t>“R</w:t>
      </w:r>
      <w:r w:rsidR="00DA10A0" w:rsidRPr="00DA10A0">
        <w:t>emove from cart</w:t>
      </w:r>
      <w:r w:rsidR="00B773A9">
        <w:t>”</w:t>
      </w:r>
      <w:r>
        <w:t xml:space="preserve"> adjacent to it</w:t>
      </w:r>
      <w:r w:rsidR="00DA10A0" w:rsidRPr="00DA10A0">
        <w:t xml:space="preserve"> that will delete th</w:t>
      </w:r>
      <w:r w:rsidR="005F2609">
        <w:t>at</w:t>
      </w:r>
      <w:r w:rsidR="00DA10A0" w:rsidRPr="00DA10A0">
        <w:t xml:space="preserve"> item. </w:t>
      </w:r>
    </w:p>
    <w:p w14:paraId="41DD7412" w14:textId="721DCD58" w:rsidR="00555D0D" w:rsidRPr="00DA10A0" w:rsidRDefault="00555D0D" w:rsidP="00C31746">
      <w:pPr>
        <w:shd w:val="clear" w:color="auto" w:fill="FFFFFF"/>
        <w:spacing w:before="180" w:after="180"/>
      </w:pPr>
      <w:r>
        <w:t xml:space="preserve">Note:  for this implementation, you are </w:t>
      </w:r>
      <w:r w:rsidRPr="00555D0D">
        <w:rPr>
          <w:i/>
          <w:iCs/>
        </w:rPr>
        <w:t>not</w:t>
      </w:r>
      <w:r>
        <w:t xml:space="preserve"> required to allow the user </w:t>
      </w:r>
      <w:proofErr w:type="gramStart"/>
      <w:r>
        <w:t>the adjust</w:t>
      </w:r>
      <w:proofErr w:type="gramEnd"/>
      <w:r>
        <w:t xml:space="preserve"> the quantity once an item is in the cart,</w:t>
      </w:r>
    </w:p>
    <w:p w14:paraId="7FDE14BA" w14:textId="465E135C" w:rsidR="006A61D0" w:rsidRDefault="002908E5" w:rsidP="00C31746">
      <w:pPr>
        <w:shd w:val="clear" w:color="auto" w:fill="FFFFFF"/>
        <w:spacing w:before="180" w:after="180"/>
      </w:pPr>
      <w:r w:rsidRPr="002908E5">
        <w:t xml:space="preserve">Below the list of </w:t>
      </w:r>
      <w:r w:rsidR="00555D0D">
        <w:t>cart</w:t>
      </w:r>
      <w:r w:rsidR="00B773A9">
        <w:t xml:space="preserve"> </w:t>
      </w:r>
      <w:proofErr w:type="gramStart"/>
      <w:r w:rsidRPr="002908E5">
        <w:t>items</w:t>
      </w:r>
      <w:r w:rsidR="003A11DA">
        <w:t>,</w:t>
      </w:r>
      <w:proofErr w:type="gramEnd"/>
      <w:r w:rsidRPr="002908E5">
        <w:t xml:space="preserve"> </w:t>
      </w:r>
      <w:r w:rsidR="00B773A9">
        <w:t>show the total for the order (no shipping or tax is needed)</w:t>
      </w:r>
      <w:r w:rsidR="00A27990">
        <w:t xml:space="preserve">.  There should </w:t>
      </w:r>
      <w:r w:rsidR="00146E4E">
        <w:t xml:space="preserve">also </w:t>
      </w:r>
      <w:r w:rsidR="00A27990">
        <w:t>be two buttons:</w:t>
      </w:r>
      <w:r w:rsidR="00B773A9">
        <w:t xml:space="preserve"> </w:t>
      </w:r>
      <w:r w:rsidR="00BF54A1">
        <w:t>“C</w:t>
      </w:r>
      <w:r w:rsidRPr="002908E5">
        <w:t xml:space="preserve">heck </w:t>
      </w:r>
      <w:r w:rsidR="00BF54A1">
        <w:t>O</w:t>
      </w:r>
      <w:r w:rsidRPr="002908E5">
        <w:t>ut</w:t>
      </w:r>
      <w:r w:rsidR="00BF54A1">
        <w:t>”</w:t>
      </w:r>
      <w:r w:rsidR="006A61D0">
        <w:t xml:space="preserve"> and “Continue Shopping”</w:t>
      </w:r>
      <w:r w:rsidRPr="002908E5">
        <w:t xml:space="preserve">. </w:t>
      </w:r>
      <w:r w:rsidR="00BF54A1">
        <w:t xml:space="preserve"> </w:t>
      </w:r>
    </w:p>
    <w:p w14:paraId="3E799660" w14:textId="5E53C4CF" w:rsidR="00973299" w:rsidRDefault="002908E5" w:rsidP="00597A23">
      <w:pPr>
        <w:pStyle w:val="ListParagraph"/>
        <w:numPr>
          <w:ilvl w:val="0"/>
          <w:numId w:val="22"/>
        </w:numPr>
        <w:shd w:val="clear" w:color="auto" w:fill="FFFFFF"/>
        <w:spacing w:before="180" w:after="180"/>
      </w:pPr>
      <w:r w:rsidRPr="002908E5">
        <w:t xml:space="preserve">When </w:t>
      </w:r>
      <w:r w:rsidR="00BF54A1">
        <w:t xml:space="preserve">“Check Out” </w:t>
      </w:r>
      <w:r w:rsidRPr="002908E5">
        <w:t>is clicked</w:t>
      </w:r>
      <w:r w:rsidR="004954D6">
        <w:t>, g</w:t>
      </w:r>
      <w:r w:rsidR="00DF147E">
        <w:t>o</w:t>
      </w:r>
      <w:r w:rsidR="00CE64AF" w:rsidRPr="00CE64AF">
        <w:t xml:space="preserve"> to </w:t>
      </w:r>
      <w:r w:rsidR="0023668F">
        <w:t xml:space="preserve">a </w:t>
      </w:r>
      <w:r w:rsidR="0023668F" w:rsidRPr="00735940">
        <w:rPr>
          <w:b/>
          <w:bCs/>
        </w:rPr>
        <w:t>thank you</w:t>
      </w:r>
      <w:r w:rsidR="00CE64AF" w:rsidRPr="00735940">
        <w:rPr>
          <w:b/>
          <w:bCs/>
        </w:rPr>
        <w:t xml:space="preserve"> page</w:t>
      </w:r>
      <w:r w:rsidR="004954D6">
        <w:t xml:space="preserve"> where you will </w:t>
      </w:r>
      <w:r w:rsidR="004954D6" w:rsidRPr="002908E5">
        <w:t>store the order in the</w:t>
      </w:r>
      <w:r w:rsidR="004954D6" w:rsidRPr="00CE64AF">
        <w:t xml:space="preserve"> database and clear the cart.</w:t>
      </w:r>
      <w:r w:rsidR="004954D6">
        <w:t xml:space="preserve">  </w:t>
      </w:r>
      <w:r w:rsidR="0089692B">
        <w:t>Include a message that thanks the user for their order.</w:t>
      </w:r>
      <w:r w:rsidR="0089692B">
        <w:br/>
        <w:t xml:space="preserve">List the order total and expected </w:t>
      </w:r>
      <w:r w:rsidR="007141A6">
        <w:t>ship date in 2 days (calculate and display the date two days from now)</w:t>
      </w:r>
    </w:p>
    <w:p w14:paraId="505353D8" w14:textId="0F7182C9" w:rsidR="006A61D0" w:rsidRDefault="0090246D" w:rsidP="00A11B2C">
      <w:pPr>
        <w:pStyle w:val="ListParagraph"/>
        <w:numPr>
          <w:ilvl w:val="0"/>
          <w:numId w:val="22"/>
        </w:numPr>
        <w:shd w:val="clear" w:color="auto" w:fill="FFFFFF"/>
        <w:spacing w:before="180" w:after="180"/>
      </w:pPr>
      <w:r>
        <w:t>“</w:t>
      </w:r>
      <w:r w:rsidR="006A61D0">
        <w:t>Continue Shopping</w:t>
      </w:r>
      <w:r>
        <w:t>”</w:t>
      </w:r>
      <w:r w:rsidR="006A61D0">
        <w:t xml:space="preserve"> will go back to the Product page</w:t>
      </w:r>
      <w:r>
        <w:t>.</w:t>
      </w:r>
      <w:r w:rsidR="00391D3E">
        <w:br/>
      </w:r>
    </w:p>
    <w:p w14:paraId="636B7A9D" w14:textId="77777777" w:rsidR="00B04303" w:rsidRDefault="00B04303">
      <w:pPr>
        <w:rPr>
          <w:b/>
          <w:bCs/>
        </w:rPr>
      </w:pPr>
      <w:r>
        <w:rPr>
          <w:b/>
          <w:bCs/>
        </w:rPr>
        <w:br w:type="page"/>
      </w:r>
    </w:p>
    <w:p w14:paraId="38696454" w14:textId="3EC33F98" w:rsidR="00973299" w:rsidRPr="0090246D" w:rsidRDefault="00973299" w:rsidP="00C31746">
      <w:pPr>
        <w:shd w:val="clear" w:color="auto" w:fill="FFFFFF"/>
        <w:spacing w:before="180" w:after="180"/>
        <w:rPr>
          <w:b/>
          <w:bCs/>
        </w:rPr>
      </w:pPr>
      <w:r w:rsidRPr="0090246D">
        <w:rPr>
          <w:b/>
          <w:bCs/>
        </w:rPr>
        <w:lastRenderedPageBreak/>
        <w:t xml:space="preserve">Page </w:t>
      </w:r>
      <w:r w:rsidR="009C03F7">
        <w:rPr>
          <w:b/>
          <w:bCs/>
        </w:rPr>
        <w:t>4</w:t>
      </w:r>
      <w:r w:rsidRPr="0090246D">
        <w:rPr>
          <w:b/>
          <w:bCs/>
        </w:rPr>
        <w:t>: Orders Page</w:t>
      </w:r>
      <w:r w:rsidR="00650CD1">
        <w:rPr>
          <w:b/>
          <w:bCs/>
        </w:rPr>
        <w:t xml:space="preserve"> (</w:t>
      </w:r>
      <w:r w:rsidR="00B04303">
        <w:rPr>
          <w:b/>
          <w:bCs/>
        </w:rPr>
        <w:t>15</w:t>
      </w:r>
      <w:r w:rsidR="00650CD1">
        <w:rPr>
          <w:b/>
          <w:bCs/>
        </w:rPr>
        <w:t xml:space="preserve"> points)</w:t>
      </w:r>
    </w:p>
    <w:p w14:paraId="5586A191" w14:textId="4853DF2C" w:rsidR="00CE779B" w:rsidRDefault="00D05204" w:rsidP="00C31746">
      <w:pPr>
        <w:shd w:val="clear" w:color="auto" w:fill="FFFFFF"/>
        <w:spacing w:before="180" w:after="180"/>
      </w:pPr>
      <w:r>
        <w:t xml:space="preserve">Show </w:t>
      </w:r>
      <w:r w:rsidR="00550BCF">
        <w:t>all</w:t>
      </w:r>
      <w:r>
        <w:t xml:space="preserve"> order</w:t>
      </w:r>
      <w:r w:rsidR="00550BCF">
        <w:t>s</w:t>
      </w:r>
      <w:r>
        <w:t xml:space="preserve"> including the date,</w:t>
      </w:r>
      <w:r w:rsidR="00550BCF">
        <w:t xml:space="preserve"> order </w:t>
      </w:r>
      <w:r w:rsidR="00146E4E">
        <w:t xml:space="preserve">id, </w:t>
      </w:r>
      <w:r w:rsidR="00803802">
        <w:t>order total</w:t>
      </w:r>
      <w:r w:rsidR="005A6F52">
        <w:t xml:space="preserve">.  </w:t>
      </w:r>
      <w:r w:rsidR="00B41C9D">
        <w:t>F</w:t>
      </w:r>
      <w:r w:rsidR="00803802">
        <w:t>or each item</w:t>
      </w:r>
      <w:r w:rsidR="00B41C9D">
        <w:t xml:space="preserve"> in the order </w:t>
      </w:r>
      <w:r w:rsidR="00555D0D">
        <w:t>display</w:t>
      </w:r>
      <w:r w:rsidR="00803802">
        <w:t xml:space="preserve">: </w:t>
      </w:r>
      <w:r w:rsidR="00555D0D">
        <w:br/>
      </w:r>
      <w:r>
        <w:t>items ordered/quantity</w:t>
      </w:r>
      <w:r w:rsidR="00803802">
        <w:t>/</w:t>
      </w:r>
      <w:r w:rsidR="00550BCF">
        <w:t xml:space="preserve">cost for </w:t>
      </w:r>
      <w:r w:rsidR="00803802">
        <w:t>that</w:t>
      </w:r>
      <w:r w:rsidR="00550BCF">
        <w:t xml:space="preserve"> item.</w:t>
      </w:r>
    </w:p>
    <w:p w14:paraId="4CAF3054" w14:textId="7237E267" w:rsidR="00550BCF" w:rsidRDefault="00550BCF" w:rsidP="00C31746">
      <w:pPr>
        <w:shd w:val="clear" w:color="auto" w:fill="FFFFFF"/>
        <w:spacing w:before="180" w:after="180"/>
      </w:pPr>
      <w:r>
        <w:t xml:space="preserve">The most recent </w:t>
      </w:r>
      <w:r w:rsidR="00A27990">
        <w:t xml:space="preserve">order </w:t>
      </w:r>
      <w:r>
        <w:t>should be displayed first.</w:t>
      </w:r>
    </w:p>
    <w:p w14:paraId="399127B2" w14:textId="35385723" w:rsidR="00F95DBD" w:rsidRDefault="0090246D" w:rsidP="00973299">
      <w:pPr>
        <w:shd w:val="clear" w:color="auto" w:fill="FFFFFF"/>
        <w:spacing w:before="180" w:after="180"/>
      </w:pPr>
      <w:r>
        <w:t xml:space="preserve">Suggestion:  </w:t>
      </w:r>
      <w:r w:rsidR="00456CCF">
        <w:t xml:space="preserve">Populate a few orders in the database to test this page PRIOR to </w:t>
      </w:r>
      <w:proofErr w:type="gramStart"/>
      <w:r w:rsidR="005C0E1E">
        <w:t>creating</w:t>
      </w:r>
      <w:proofErr w:type="gramEnd"/>
      <w:r w:rsidR="005C0E1E">
        <w:t xml:space="preserve"> the product and cart pages.</w:t>
      </w:r>
    </w:p>
    <w:p w14:paraId="028691C3" w14:textId="77777777" w:rsidR="00B04303" w:rsidRDefault="00B04303" w:rsidP="00973299">
      <w:pPr>
        <w:shd w:val="clear" w:color="auto" w:fill="FFFFFF"/>
        <w:spacing w:before="180" w:after="180"/>
      </w:pPr>
    </w:p>
    <w:p w14:paraId="5147316D" w14:textId="37FC8667" w:rsidR="00B04303" w:rsidRPr="00B04303" w:rsidRDefault="00B04303" w:rsidP="00973299">
      <w:pPr>
        <w:shd w:val="clear" w:color="auto" w:fill="FFFFFF"/>
        <w:spacing w:before="180" w:after="180"/>
        <w:rPr>
          <w:b/>
          <w:bCs/>
          <w:sz w:val="32"/>
          <w:szCs w:val="32"/>
        </w:rPr>
      </w:pPr>
      <w:r w:rsidRPr="00B04303">
        <w:rPr>
          <w:b/>
          <w:bCs/>
          <w:sz w:val="32"/>
          <w:szCs w:val="32"/>
        </w:rPr>
        <w:t>Deliverable Worksheet</w:t>
      </w:r>
    </w:p>
    <w:p w14:paraId="534F0BD4" w14:textId="4B82E793" w:rsidR="00B04303" w:rsidRDefault="00B04303" w:rsidP="00B04303">
      <w:pPr>
        <w:shd w:val="clear" w:color="auto" w:fill="FFFFFF"/>
        <w:spacing w:before="180" w:after="180"/>
      </w:pPr>
      <w:r>
        <w:t xml:space="preserve">__  </w:t>
      </w:r>
      <w:r>
        <w:t>All code files (combine into a compressed/zip file)</w:t>
      </w:r>
    </w:p>
    <w:p w14:paraId="1A85B5E9" w14:textId="26447A65" w:rsidR="00B04303" w:rsidRDefault="00B04303" w:rsidP="00B04303">
      <w:pPr>
        <w:shd w:val="clear" w:color="auto" w:fill="FFFFFF"/>
        <w:spacing w:before="180" w:after="180"/>
      </w:pPr>
      <w:r>
        <w:t>__ Paste</w:t>
      </w:r>
      <w:r>
        <w:t xml:space="preserve"> screenshot of the database</w:t>
      </w:r>
      <w:r>
        <w:t xml:space="preserve"> below</w:t>
      </w:r>
    </w:p>
    <w:p w14:paraId="256A6C06" w14:textId="7C9D9C50" w:rsidR="00B04303" w:rsidRDefault="00B04303" w:rsidP="00B04303">
      <w:pPr>
        <w:shd w:val="clear" w:color="auto" w:fill="FFFFFF"/>
        <w:spacing w:before="180" w:after="180"/>
      </w:pPr>
      <w:r>
        <w:t>URL for product page:  ____________________________</w:t>
      </w:r>
    </w:p>
    <w:p w14:paraId="7EFF872F" w14:textId="75093FED" w:rsidR="00B04303" w:rsidRDefault="00B04303" w:rsidP="00B04303">
      <w:pPr>
        <w:shd w:val="clear" w:color="auto" w:fill="FFFFFF"/>
        <w:spacing w:before="180" w:after="180"/>
      </w:pPr>
      <w:r>
        <w:t>URL for orders page</w:t>
      </w:r>
      <w:r>
        <w:t xml:space="preserve">: </w:t>
      </w:r>
      <w:r>
        <w:t xml:space="preserve"> ____________________________</w:t>
      </w:r>
    </w:p>
    <w:p w14:paraId="2BF21814" w14:textId="77777777" w:rsidR="00B04303" w:rsidRDefault="00B04303" w:rsidP="00B04303">
      <w:pPr>
        <w:shd w:val="clear" w:color="auto" w:fill="FFFFFF"/>
        <w:spacing w:before="180" w:after="180"/>
      </w:pPr>
    </w:p>
    <w:p w14:paraId="69F042DD" w14:textId="77777777" w:rsidR="00B04303" w:rsidRDefault="00B04303" w:rsidP="00B04303">
      <w:pPr>
        <w:shd w:val="clear" w:color="auto" w:fill="FFFFFF"/>
        <w:spacing w:before="180" w:after="180"/>
      </w:pPr>
      <w:r>
        <w:t xml:space="preserve">Project requirements- check off those you completed.  </w:t>
      </w:r>
    </w:p>
    <w:p w14:paraId="1EAF9C30" w14:textId="0A4A3001" w:rsidR="00B04303" w:rsidRDefault="00B04303" w:rsidP="00B04303">
      <w:pPr>
        <w:shd w:val="clear" w:color="auto" w:fill="FFFFFF"/>
        <w:spacing w:before="180" w:after="180"/>
      </w:pPr>
      <w:r>
        <w:t>__</w:t>
      </w:r>
      <w:r>
        <w:tab/>
        <w:t xml:space="preserve">Database created to store orders and products </w:t>
      </w:r>
    </w:p>
    <w:p w14:paraId="5207A212" w14:textId="00C34E86" w:rsidR="00B04303" w:rsidRDefault="00B04303" w:rsidP="00B04303">
      <w:pPr>
        <w:shd w:val="clear" w:color="auto" w:fill="FFFFFF"/>
        <w:spacing w:before="180" w:after="180"/>
      </w:pPr>
      <w:r>
        <w:t>__</w:t>
      </w:r>
      <w:r>
        <w:tab/>
        <w:t>Products page</w:t>
      </w:r>
    </w:p>
    <w:p w14:paraId="09E17511" w14:textId="4E4C4535" w:rsidR="00B04303" w:rsidRDefault="00B04303" w:rsidP="00B04303">
      <w:pPr>
        <w:shd w:val="clear" w:color="auto" w:fill="FFFFFF"/>
        <w:spacing w:before="180" w:after="180"/>
      </w:pPr>
      <w:r>
        <w:t>__</w:t>
      </w:r>
      <w:r>
        <w:tab/>
        <w:t>Cart page</w:t>
      </w:r>
    </w:p>
    <w:p w14:paraId="2954CF90" w14:textId="4A208713" w:rsidR="00B04303" w:rsidRDefault="00B04303" w:rsidP="00B04303">
      <w:pPr>
        <w:shd w:val="clear" w:color="auto" w:fill="FFFFFF"/>
        <w:spacing w:before="180" w:after="180"/>
      </w:pPr>
      <w:r>
        <w:t>__</w:t>
      </w:r>
      <w:r>
        <w:tab/>
        <w:t>“Thank you” page</w:t>
      </w:r>
    </w:p>
    <w:p w14:paraId="35AB9E9B" w14:textId="54B3DA8E" w:rsidR="00B04303" w:rsidRDefault="00B04303" w:rsidP="00B04303">
      <w:pPr>
        <w:shd w:val="clear" w:color="auto" w:fill="FFFFFF"/>
        <w:spacing w:before="180" w:after="180"/>
      </w:pPr>
      <w:r>
        <w:t xml:space="preserve">__         </w:t>
      </w:r>
      <w:r>
        <w:t>Orders page</w:t>
      </w:r>
    </w:p>
    <w:p w14:paraId="13F06B3D" w14:textId="77777777" w:rsidR="00B04303" w:rsidRDefault="00B04303" w:rsidP="00B04303">
      <w:pPr>
        <w:shd w:val="clear" w:color="auto" w:fill="FFFFFF"/>
        <w:spacing w:before="180" w:after="180"/>
      </w:pPr>
    </w:p>
    <w:p w14:paraId="094ECF37" w14:textId="77777777" w:rsidR="00B04303" w:rsidRDefault="00B04303" w:rsidP="00B04303">
      <w:pPr>
        <w:shd w:val="clear" w:color="auto" w:fill="FFFFFF"/>
        <w:spacing w:before="180" w:after="180"/>
      </w:pPr>
      <w:r>
        <w:t>Are there any extra features you added that are not listed above?</w:t>
      </w:r>
    </w:p>
    <w:p w14:paraId="2F703278" w14:textId="77777777" w:rsidR="00B04303" w:rsidRDefault="00B04303" w:rsidP="00B04303">
      <w:pPr>
        <w:shd w:val="clear" w:color="auto" w:fill="FFFFFF"/>
        <w:spacing w:before="180" w:after="180"/>
      </w:pPr>
    </w:p>
    <w:p w14:paraId="5106EFCD" w14:textId="77777777" w:rsidR="00B04303" w:rsidRDefault="00B04303" w:rsidP="00B04303">
      <w:pPr>
        <w:shd w:val="clear" w:color="auto" w:fill="FFFFFF"/>
        <w:spacing w:before="180" w:after="180"/>
      </w:pPr>
      <w:r>
        <w:t>What was the most interesting part of this project?</w:t>
      </w:r>
    </w:p>
    <w:p w14:paraId="3B732773" w14:textId="77777777" w:rsidR="00B04303" w:rsidRDefault="00B04303" w:rsidP="00973299">
      <w:pPr>
        <w:shd w:val="clear" w:color="auto" w:fill="FFFFFF"/>
        <w:spacing w:before="180" w:after="180"/>
      </w:pPr>
    </w:p>
    <w:sectPr w:rsidR="00B04303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33DD8" w14:textId="77777777" w:rsidR="00924011" w:rsidRDefault="00924011">
      <w:pPr>
        <w:spacing w:after="0"/>
      </w:pPr>
      <w:r>
        <w:separator/>
      </w:r>
    </w:p>
  </w:endnote>
  <w:endnote w:type="continuationSeparator" w:id="0">
    <w:p w14:paraId="584C4D43" w14:textId="77777777" w:rsidR="00924011" w:rsidRDefault="009240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F7F67" w14:textId="77777777" w:rsidR="00924011" w:rsidRDefault="00924011">
      <w:pPr>
        <w:spacing w:after="0"/>
      </w:pPr>
      <w:r>
        <w:separator/>
      </w:r>
    </w:p>
  </w:footnote>
  <w:footnote w:type="continuationSeparator" w:id="0">
    <w:p w14:paraId="5AD64BB7" w14:textId="77777777" w:rsidR="00924011" w:rsidRDefault="009240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705734"/>
    <w:multiLevelType w:val="multilevel"/>
    <w:tmpl w:val="6DF00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D3440"/>
    <w:multiLevelType w:val="hybridMultilevel"/>
    <w:tmpl w:val="92D6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61C89"/>
    <w:multiLevelType w:val="hybridMultilevel"/>
    <w:tmpl w:val="DDC0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BA"/>
    <w:multiLevelType w:val="hybridMultilevel"/>
    <w:tmpl w:val="D04213A0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C90846"/>
    <w:multiLevelType w:val="hybridMultilevel"/>
    <w:tmpl w:val="2A9C1E80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45234"/>
    <w:multiLevelType w:val="hybridMultilevel"/>
    <w:tmpl w:val="C4F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5709DC"/>
    <w:multiLevelType w:val="multilevel"/>
    <w:tmpl w:val="DB18A15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85A83"/>
    <w:multiLevelType w:val="hybridMultilevel"/>
    <w:tmpl w:val="3226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51A82"/>
    <w:multiLevelType w:val="hybridMultilevel"/>
    <w:tmpl w:val="4C04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D4D21"/>
    <w:multiLevelType w:val="hybridMultilevel"/>
    <w:tmpl w:val="552C0A12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20E87"/>
    <w:multiLevelType w:val="hybridMultilevel"/>
    <w:tmpl w:val="F33E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6291"/>
    <w:multiLevelType w:val="hybridMultilevel"/>
    <w:tmpl w:val="5D4A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2460">
    <w:abstractNumId w:val="15"/>
  </w:num>
  <w:num w:numId="2" w16cid:durableId="1055814983">
    <w:abstractNumId w:val="7"/>
  </w:num>
  <w:num w:numId="3" w16cid:durableId="1670326253">
    <w:abstractNumId w:val="6"/>
  </w:num>
  <w:num w:numId="4" w16cid:durableId="1438328626">
    <w:abstractNumId w:val="5"/>
  </w:num>
  <w:num w:numId="5" w16cid:durableId="1958635007">
    <w:abstractNumId w:val="4"/>
  </w:num>
  <w:num w:numId="6" w16cid:durableId="1890995064">
    <w:abstractNumId w:val="8"/>
  </w:num>
  <w:num w:numId="7" w16cid:durableId="1773432738">
    <w:abstractNumId w:val="3"/>
  </w:num>
  <w:num w:numId="8" w16cid:durableId="1944798015">
    <w:abstractNumId w:val="2"/>
  </w:num>
  <w:num w:numId="9" w16cid:durableId="1046830202">
    <w:abstractNumId w:val="1"/>
  </w:num>
  <w:num w:numId="10" w16cid:durableId="97339011">
    <w:abstractNumId w:val="0"/>
  </w:num>
  <w:num w:numId="11" w16cid:durableId="145710164">
    <w:abstractNumId w:val="16"/>
  </w:num>
  <w:num w:numId="12" w16cid:durableId="288587558">
    <w:abstractNumId w:val="9"/>
  </w:num>
  <w:num w:numId="13" w16cid:durableId="1371343858">
    <w:abstractNumId w:val="12"/>
  </w:num>
  <w:num w:numId="14" w16cid:durableId="1608385673">
    <w:abstractNumId w:val="10"/>
  </w:num>
  <w:num w:numId="15" w16cid:durableId="432169696">
    <w:abstractNumId w:val="13"/>
  </w:num>
  <w:num w:numId="16" w16cid:durableId="546337038">
    <w:abstractNumId w:val="19"/>
  </w:num>
  <w:num w:numId="17" w16cid:durableId="151529876">
    <w:abstractNumId w:val="17"/>
  </w:num>
  <w:num w:numId="18" w16cid:durableId="1792747103">
    <w:abstractNumId w:val="18"/>
  </w:num>
  <w:num w:numId="19" w16cid:durableId="460659179">
    <w:abstractNumId w:val="21"/>
  </w:num>
  <w:num w:numId="20" w16cid:durableId="747532995">
    <w:abstractNumId w:val="20"/>
  </w:num>
  <w:num w:numId="21" w16cid:durableId="1858617071">
    <w:abstractNumId w:val="11"/>
  </w:num>
  <w:num w:numId="22" w16cid:durableId="83769772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20C59"/>
    <w:rsid w:val="000317CB"/>
    <w:rsid w:val="00036283"/>
    <w:rsid w:val="00040D5E"/>
    <w:rsid w:val="00041962"/>
    <w:rsid w:val="0004793E"/>
    <w:rsid w:val="00047D9B"/>
    <w:rsid w:val="0006178B"/>
    <w:rsid w:val="0006777D"/>
    <w:rsid w:val="00091FE6"/>
    <w:rsid w:val="00095257"/>
    <w:rsid w:val="000A33B0"/>
    <w:rsid w:val="000B3953"/>
    <w:rsid w:val="000B427D"/>
    <w:rsid w:val="000B4F8E"/>
    <w:rsid w:val="000B63B3"/>
    <w:rsid w:val="000C5FCB"/>
    <w:rsid w:val="000C6315"/>
    <w:rsid w:val="000C653F"/>
    <w:rsid w:val="000D189E"/>
    <w:rsid w:val="000F0852"/>
    <w:rsid w:val="0010522A"/>
    <w:rsid w:val="001113B0"/>
    <w:rsid w:val="001141DB"/>
    <w:rsid w:val="00121605"/>
    <w:rsid w:val="00124956"/>
    <w:rsid w:val="00135F13"/>
    <w:rsid w:val="0014228F"/>
    <w:rsid w:val="00143117"/>
    <w:rsid w:val="00146A17"/>
    <w:rsid w:val="00146E4E"/>
    <w:rsid w:val="00152573"/>
    <w:rsid w:val="00153276"/>
    <w:rsid w:val="00155A4B"/>
    <w:rsid w:val="00162833"/>
    <w:rsid w:val="00181752"/>
    <w:rsid w:val="00182632"/>
    <w:rsid w:val="001827F9"/>
    <w:rsid w:val="001A1180"/>
    <w:rsid w:val="001A148C"/>
    <w:rsid w:val="001B11B7"/>
    <w:rsid w:val="001B39DE"/>
    <w:rsid w:val="001C1A07"/>
    <w:rsid w:val="001C7396"/>
    <w:rsid w:val="001D0949"/>
    <w:rsid w:val="001D25E7"/>
    <w:rsid w:val="001D54F3"/>
    <w:rsid w:val="001D6057"/>
    <w:rsid w:val="001E0110"/>
    <w:rsid w:val="001E05C0"/>
    <w:rsid w:val="001E1110"/>
    <w:rsid w:val="001E1E51"/>
    <w:rsid w:val="001E3502"/>
    <w:rsid w:val="001F18E4"/>
    <w:rsid w:val="00200E77"/>
    <w:rsid w:val="00201103"/>
    <w:rsid w:val="00202DF4"/>
    <w:rsid w:val="00203499"/>
    <w:rsid w:val="00203BFA"/>
    <w:rsid w:val="002101AD"/>
    <w:rsid w:val="0021435C"/>
    <w:rsid w:val="00216B82"/>
    <w:rsid w:val="002214B6"/>
    <w:rsid w:val="002234F7"/>
    <w:rsid w:val="002340F6"/>
    <w:rsid w:val="00235FB2"/>
    <w:rsid w:val="002365F2"/>
    <w:rsid w:val="0023668F"/>
    <w:rsid w:val="00237548"/>
    <w:rsid w:val="00240DF4"/>
    <w:rsid w:val="0024197D"/>
    <w:rsid w:val="00244CDC"/>
    <w:rsid w:val="002465FC"/>
    <w:rsid w:val="0025048D"/>
    <w:rsid w:val="0025172B"/>
    <w:rsid w:val="002562CF"/>
    <w:rsid w:val="00263051"/>
    <w:rsid w:val="00270AB3"/>
    <w:rsid w:val="00277EDE"/>
    <w:rsid w:val="002908E5"/>
    <w:rsid w:val="00290CC6"/>
    <w:rsid w:val="00291561"/>
    <w:rsid w:val="00295729"/>
    <w:rsid w:val="002B4012"/>
    <w:rsid w:val="002B4FCA"/>
    <w:rsid w:val="002B5FC3"/>
    <w:rsid w:val="002C4DEE"/>
    <w:rsid w:val="002C7DD3"/>
    <w:rsid w:val="002E183F"/>
    <w:rsid w:val="002E2F6C"/>
    <w:rsid w:val="002E469B"/>
    <w:rsid w:val="002E7AF3"/>
    <w:rsid w:val="002F30E3"/>
    <w:rsid w:val="002F3422"/>
    <w:rsid w:val="00315DC2"/>
    <w:rsid w:val="0031647E"/>
    <w:rsid w:val="00321B81"/>
    <w:rsid w:val="00322861"/>
    <w:rsid w:val="003308D2"/>
    <w:rsid w:val="00334C19"/>
    <w:rsid w:val="0035003E"/>
    <w:rsid w:val="003503BF"/>
    <w:rsid w:val="0035335A"/>
    <w:rsid w:val="00356B4A"/>
    <w:rsid w:val="00357017"/>
    <w:rsid w:val="00360368"/>
    <w:rsid w:val="0036586C"/>
    <w:rsid w:val="003659E9"/>
    <w:rsid w:val="003661BB"/>
    <w:rsid w:val="00367CE8"/>
    <w:rsid w:val="003858A9"/>
    <w:rsid w:val="00391772"/>
    <w:rsid w:val="00391D3E"/>
    <w:rsid w:val="003A11DA"/>
    <w:rsid w:val="003B0391"/>
    <w:rsid w:val="003B5B3D"/>
    <w:rsid w:val="003B7190"/>
    <w:rsid w:val="003C03C5"/>
    <w:rsid w:val="003C303E"/>
    <w:rsid w:val="003C501C"/>
    <w:rsid w:val="003D4067"/>
    <w:rsid w:val="003D6004"/>
    <w:rsid w:val="003E2D26"/>
    <w:rsid w:val="003E3EB5"/>
    <w:rsid w:val="003E6300"/>
    <w:rsid w:val="003E6EAE"/>
    <w:rsid w:val="003F0031"/>
    <w:rsid w:val="003F44B0"/>
    <w:rsid w:val="004001BF"/>
    <w:rsid w:val="00403333"/>
    <w:rsid w:val="00406381"/>
    <w:rsid w:val="00417DD4"/>
    <w:rsid w:val="00433F82"/>
    <w:rsid w:val="004365EE"/>
    <w:rsid w:val="0044548F"/>
    <w:rsid w:val="00446372"/>
    <w:rsid w:val="0045044C"/>
    <w:rsid w:val="004506F9"/>
    <w:rsid w:val="00456CCF"/>
    <w:rsid w:val="0047050B"/>
    <w:rsid w:val="00471856"/>
    <w:rsid w:val="00473BD4"/>
    <w:rsid w:val="00474BA0"/>
    <w:rsid w:val="004762A7"/>
    <w:rsid w:val="0047704C"/>
    <w:rsid w:val="00481C87"/>
    <w:rsid w:val="0048208D"/>
    <w:rsid w:val="00485DF8"/>
    <w:rsid w:val="004954D6"/>
    <w:rsid w:val="004A4D73"/>
    <w:rsid w:val="004B322B"/>
    <w:rsid w:val="004B3A36"/>
    <w:rsid w:val="004D21F9"/>
    <w:rsid w:val="004D52B4"/>
    <w:rsid w:val="004D594B"/>
    <w:rsid w:val="004E3F3F"/>
    <w:rsid w:val="004F2326"/>
    <w:rsid w:val="004F269D"/>
    <w:rsid w:val="004F76F3"/>
    <w:rsid w:val="0050747C"/>
    <w:rsid w:val="00514CAC"/>
    <w:rsid w:val="00517246"/>
    <w:rsid w:val="0052314F"/>
    <w:rsid w:val="00532EAE"/>
    <w:rsid w:val="00536560"/>
    <w:rsid w:val="005368AF"/>
    <w:rsid w:val="00540212"/>
    <w:rsid w:val="00544E8A"/>
    <w:rsid w:val="00546B3F"/>
    <w:rsid w:val="00550BCF"/>
    <w:rsid w:val="0055353F"/>
    <w:rsid w:val="00555D0D"/>
    <w:rsid w:val="00562781"/>
    <w:rsid w:val="00571634"/>
    <w:rsid w:val="0058385D"/>
    <w:rsid w:val="00583B71"/>
    <w:rsid w:val="00583C3C"/>
    <w:rsid w:val="0059049A"/>
    <w:rsid w:val="0059569D"/>
    <w:rsid w:val="005A38F7"/>
    <w:rsid w:val="005A6F52"/>
    <w:rsid w:val="005C0E1E"/>
    <w:rsid w:val="005D1A0E"/>
    <w:rsid w:val="005D24DB"/>
    <w:rsid w:val="005F1248"/>
    <w:rsid w:val="005F2609"/>
    <w:rsid w:val="005F72D5"/>
    <w:rsid w:val="00607A0F"/>
    <w:rsid w:val="00624867"/>
    <w:rsid w:val="00626900"/>
    <w:rsid w:val="006302B0"/>
    <w:rsid w:val="00635885"/>
    <w:rsid w:val="0063645A"/>
    <w:rsid w:val="00645806"/>
    <w:rsid w:val="00645A75"/>
    <w:rsid w:val="00650CD1"/>
    <w:rsid w:val="00653244"/>
    <w:rsid w:val="00661803"/>
    <w:rsid w:val="00662522"/>
    <w:rsid w:val="00662BB5"/>
    <w:rsid w:val="006763F8"/>
    <w:rsid w:val="0068088A"/>
    <w:rsid w:val="00687A14"/>
    <w:rsid w:val="006907A5"/>
    <w:rsid w:val="00690E3D"/>
    <w:rsid w:val="006A4A9B"/>
    <w:rsid w:val="006A61D0"/>
    <w:rsid w:val="006B4695"/>
    <w:rsid w:val="006B4979"/>
    <w:rsid w:val="006C30C3"/>
    <w:rsid w:val="006C3259"/>
    <w:rsid w:val="006C74CB"/>
    <w:rsid w:val="006C7F1B"/>
    <w:rsid w:val="006D1F82"/>
    <w:rsid w:val="006D4CE0"/>
    <w:rsid w:val="006D57C6"/>
    <w:rsid w:val="006D7632"/>
    <w:rsid w:val="006F22E2"/>
    <w:rsid w:val="006F36C3"/>
    <w:rsid w:val="006F7190"/>
    <w:rsid w:val="007012FC"/>
    <w:rsid w:val="0070718E"/>
    <w:rsid w:val="007141A6"/>
    <w:rsid w:val="007145A4"/>
    <w:rsid w:val="00720A44"/>
    <w:rsid w:val="00727E84"/>
    <w:rsid w:val="00735940"/>
    <w:rsid w:val="00744AEB"/>
    <w:rsid w:val="007459BD"/>
    <w:rsid w:val="007467F6"/>
    <w:rsid w:val="007512C8"/>
    <w:rsid w:val="00761C53"/>
    <w:rsid w:val="00763449"/>
    <w:rsid w:val="00763E46"/>
    <w:rsid w:val="0077111D"/>
    <w:rsid w:val="007824E9"/>
    <w:rsid w:val="00791AA6"/>
    <w:rsid w:val="007930CD"/>
    <w:rsid w:val="007A1BDD"/>
    <w:rsid w:val="007A2A26"/>
    <w:rsid w:val="007A540A"/>
    <w:rsid w:val="007A64CD"/>
    <w:rsid w:val="007A7CFA"/>
    <w:rsid w:val="007C1113"/>
    <w:rsid w:val="007C398D"/>
    <w:rsid w:val="007C3D4E"/>
    <w:rsid w:val="007C587A"/>
    <w:rsid w:val="007C7D87"/>
    <w:rsid w:val="007D0C27"/>
    <w:rsid w:val="007D7D37"/>
    <w:rsid w:val="007E0C3F"/>
    <w:rsid w:val="007E3761"/>
    <w:rsid w:val="007E4E17"/>
    <w:rsid w:val="007E759A"/>
    <w:rsid w:val="007F6BF6"/>
    <w:rsid w:val="007F74E8"/>
    <w:rsid w:val="007F7CBE"/>
    <w:rsid w:val="00803802"/>
    <w:rsid w:val="00805A4E"/>
    <w:rsid w:val="00811BFB"/>
    <w:rsid w:val="00811F26"/>
    <w:rsid w:val="00814486"/>
    <w:rsid w:val="00834266"/>
    <w:rsid w:val="008375D6"/>
    <w:rsid w:val="008419EC"/>
    <w:rsid w:val="008446F8"/>
    <w:rsid w:val="00853173"/>
    <w:rsid w:val="00855DE9"/>
    <w:rsid w:val="00857331"/>
    <w:rsid w:val="008627F0"/>
    <w:rsid w:val="00865AAC"/>
    <w:rsid w:val="00874528"/>
    <w:rsid w:val="0087659E"/>
    <w:rsid w:val="008777C0"/>
    <w:rsid w:val="008809EF"/>
    <w:rsid w:val="00883B4C"/>
    <w:rsid w:val="008901B5"/>
    <w:rsid w:val="008936F2"/>
    <w:rsid w:val="00896619"/>
    <w:rsid w:val="0089692B"/>
    <w:rsid w:val="00897784"/>
    <w:rsid w:val="008A08CF"/>
    <w:rsid w:val="008A53D7"/>
    <w:rsid w:val="008B110B"/>
    <w:rsid w:val="008B56AA"/>
    <w:rsid w:val="008C3F6F"/>
    <w:rsid w:val="008C63ED"/>
    <w:rsid w:val="008D416A"/>
    <w:rsid w:val="008E61C8"/>
    <w:rsid w:val="008F7499"/>
    <w:rsid w:val="0090246D"/>
    <w:rsid w:val="0090606A"/>
    <w:rsid w:val="00906566"/>
    <w:rsid w:val="00910997"/>
    <w:rsid w:val="009173D7"/>
    <w:rsid w:val="00924011"/>
    <w:rsid w:val="00930319"/>
    <w:rsid w:val="009325B7"/>
    <w:rsid w:val="00942B8F"/>
    <w:rsid w:val="009430ED"/>
    <w:rsid w:val="00943342"/>
    <w:rsid w:val="00946ECA"/>
    <w:rsid w:val="009531D6"/>
    <w:rsid w:val="009550F6"/>
    <w:rsid w:val="00962F4B"/>
    <w:rsid w:val="00963C14"/>
    <w:rsid w:val="00973299"/>
    <w:rsid w:val="00974D13"/>
    <w:rsid w:val="0097752F"/>
    <w:rsid w:val="00984140"/>
    <w:rsid w:val="00986D1B"/>
    <w:rsid w:val="009A121B"/>
    <w:rsid w:val="009A4F92"/>
    <w:rsid w:val="009B119F"/>
    <w:rsid w:val="009B224D"/>
    <w:rsid w:val="009C03F7"/>
    <w:rsid w:val="009C1C80"/>
    <w:rsid w:val="009C4EDB"/>
    <w:rsid w:val="009C71BF"/>
    <w:rsid w:val="009D1E5C"/>
    <w:rsid w:val="009D3D78"/>
    <w:rsid w:val="009D7EA8"/>
    <w:rsid w:val="009E1E7F"/>
    <w:rsid w:val="009E337C"/>
    <w:rsid w:val="009F65A8"/>
    <w:rsid w:val="00A01F6A"/>
    <w:rsid w:val="00A11B2C"/>
    <w:rsid w:val="00A17284"/>
    <w:rsid w:val="00A23E48"/>
    <w:rsid w:val="00A27990"/>
    <w:rsid w:val="00A3353E"/>
    <w:rsid w:val="00A56E4B"/>
    <w:rsid w:val="00A601C0"/>
    <w:rsid w:val="00A61501"/>
    <w:rsid w:val="00A66C39"/>
    <w:rsid w:val="00A673D0"/>
    <w:rsid w:val="00A67D06"/>
    <w:rsid w:val="00A709B4"/>
    <w:rsid w:val="00A7421E"/>
    <w:rsid w:val="00A75933"/>
    <w:rsid w:val="00A863D7"/>
    <w:rsid w:val="00A8644E"/>
    <w:rsid w:val="00A92653"/>
    <w:rsid w:val="00A92CB6"/>
    <w:rsid w:val="00A939A9"/>
    <w:rsid w:val="00AA02BB"/>
    <w:rsid w:val="00AA7461"/>
    <w:rsid w:val="00AB1CA6"/>
    <w:rsid w:val="00AB6660"/>
    <w:rsid w:val="00AC3DED"/>
    <w:rsid w:val="00AD4D53"/>
    <w:rsid w:val="00AD7EF8"/>
    <w:rsid w:val="00AE5042"/>
    <w:rsid w:val="00AE5FA3"/>
    <w:rsid w:val="00AF0113"/>
    <w:rsid w:val="00AF516E"/>
    <w:rsid w:val="00B04303"/>
    <w:rsid w:val="00B068D7"/>
    <w:rsid w:val="00B07992"/>
    <w:rsid w:val="00B11074"/>
    <w:rsid w:val="00B12549"/>
    <w:rsid w:val="00B15429"/>
    <w:rsid w:val="00B212EB"/>
    <w:rsid w:val="00B21FFF"/>
    <w:rsid w:val="00B30E04"/>
    <w:rsid w:val="00B41894"/>
    <w:rsid w:val="00B41C9D"/>
    <w:rsid w:val="00B44D9A"/>
    <w:rsid w:val="00B4621A"/>
    <w:rsid w:val="00B53D1F"/>
    <w:rsid w:val="00B55513"/>
    <w:rsid w:val="00B56F26"/>
    <w:rsid w:val="00B62CD8"/>
    <w:rsid w:val="00B74A79"/>
    <w:rsid w:val="00B766DC"/>
    <w:rsid w:val="00B7682B"/>
    <w:rsid w:val="00B773A9"/>
    <w:rsid w:val="00B817AB"/>
    <w:rsid w:val="00B96BA5"/>
    <w:rsid w:val="00BA4368"/>
    <w:rsid w:val="00BA5A96"/>
    <w:rsid w:val="00BA6D35"/>
    <w:rsid w:val="00BB20B4"/>
    <w:rsid w:val="00BD2240"/>
    <w:rsid w:val="00BE0897"/>
    <w:rsid w:val="00BE0B97"/>
    <w:rsid w:val="00BE4AC6"/>
    <w:rsid w:val="00BF243F"/>
    <w:rsid w:val="00BF54A1"/>
    <w:rsid w:val="00BF7E79"/>
    <w:rsid w:val="00C17023"/>
    <w:rsid w:val="00C25FBF"/>
    <w:rsid w:val="00C2769B"/>
    <w:rsid w:val="00C31746"/>
    <w:rsid w:val="00C32385"/>
    <w:rsid w:val="00C34CD3"/>
    <w:rsid w:val="00C35813"/>
    <w:rsid w:val="00C605CE"/>
    <w:rsid w:val="00C60E0D"/>
    <w:rsid w:val="00C70C09"/>
    <w:rsid w:val="00C728AD"/>
    <w:rsid w:val="00C7335E"/>
    <w:rsid w:val="00C75D9D"/>
    <w:rsid w:val="00C860FC"/>
    <w:rsid w:val="00C86F7C"/>
    <w:rsid w:val="00C90B40"/>
    <w:rsid w:val="00C91EC5"/>
    <w:rsid w:val="00C93446"/>
    <w:rsid w:val="00C96BF9"/>
    <w:rsid w:val="00CA04E9"/>
    <w:rsid w:val="00CA20C5"/>
    <w:rsid w:val="00CA47E5"/>
    <w:rsid w:val="00CA7742"/>
    <w:rsid w:val="00CB628C"/>
    <w:rsid w:val="00CC210B"/>
    <w:rsid w:val="00CC210F"/>
    <w:rsid w:val="00CD4E8A"/>
    <w:rsid w:val="00CE451B"/>
    <w:rsid w:val="00CE63C3"/>
    <w:rsid w:val="00CE64AF"/>
    <w:rsid w:val="00CE779B"/>
    <w:rsid w:val="00CF3DD4"/>
    <w:rsid w:val="00CF48F5"/>
    <w:rsid w:val="00CF4EC4"/>
    <w:rsid w:val="00CF5A6F"/>
    <w:rsid w:val="00D05204"/>
    <w:rsid w:val="00D0779B"/>
    <w:rsid w:val="00D13DD9"/>
    <w:rsid w:val="00D20AE2"/>
    <w:rsid w:val="00D246FF"/>
    <w:rsid w:val="00D304A9"/>
    <w:rsid w:val="00D308DA"/>
    <w:rsid w:val="00D352FB"/>
    <w:rsid w:val="00D41CAC"/>
    <w:rsid w:val="00D535D9"/>
    <w:rsid w:val="00D57673"/>
    <w:rsid w:val="00D6025E"/>
    <w:rsid w:val="00D673F9"/>
    <w:rsid w:val="00D737D8"/>
    <w:rsid w:val="00D74561"/>
    <w:rsid w:val="00D75AC3"/>
    <w:rsid w:val="00D76938"/>
    <w:rsid w:val="00D76A99"/>
    <w:rsid w:val="00D8252A"/>
    <w:rsid w:val="00D84E86"/>
    <w:rsid w:val="00DA10A0"/>
    <w:rsid w:val="00DA5336"/>
    <w:rsid w:val="00DA7D2B"/>
    <w:rsid w:val="00DB2ACB"/>
    <w:rsid w:val="00DC2BC7"/>
    <w:rsid w:val="00DD68F4"/>
    <w:rsid w:val="00DD6B9A"/>
    <w:rsid w:val="00DE035F"/>
    <w:rsid w:val="00DF147E"/>
    <w:rsid w:val="00DF2192"/>
    <w:rsid w:val="00E014B6"/>
    <w:rsid w:val="00E018A0"/>
    <w:rsid w:val="00E06AB2"/>
    <w:rsid w:val="00E11FF0"/>
    <w:rsid w:val="00E24117"/>
    <w:rsid w:val="00E244D8"/>
    <w:rsid w:val="00E27DAF"/>
    <w:rsid w:val="00E32177"/>
    <w:rsid w:val="00E43BDD"/>
    <w:rsid w:val="00E472C3"/>
    <w:rsid w:val="00E6277D"/>
    <w:rsid w:val="00E6490C"/>
    <w:rsid w:val="00E77353"/>
    <w:rsid w:val="00E8130A"/>
    <w:rsid w:val="00E87A7E"/>
    <w:rsid w:val="00E96D19"/>
    <w:rsid w:val="00E97AB1"/>
    <w:rsid w:val="00EA3745"/>
    <w:rsid w:val="00EA4B57"/>
    <w:rsid w:val="00EA59A6"/>
    <w:rsid w:val="00EA5BE2"/>
    <w:rsid w:val="00EA6ED6"/>
    <w:rsid w:val="00EB11E2"/>
    <w:rsid w:val="00ED18BF"/>
    <w:rsid w:val="00ED6479"/>
    <w:rsid w:val="00ED79DD"/>
    <w:rsid w:val="00ED7E07"/>
    <w:rsid w:val="00EE25E4"/>
    <w:rsid w:val="00EE31C8"/>
    <w:rsid w:val="00EE79EA"/>
    <w:rsid w:val="00EF14A7"/>
    <w:rsid w:val="00EF3841"/>
    <w:rsid w:val="00EF62FF"/>
    <w:rsid w:val="00EF6644"/>
    <w:rsid w:val="00F036D5"/>
    <w:rsid w:val="00F23DB1"/>
    <w:rsid w:val="00F24BEB"/>
    <w:rsid w:val="00F26208"/>
    <w:rsid w:val="00F318DE"/>
    <w:rsid w:val="00F40DAF"/>
    <w:rsid w:val="00F42DB5"/>
    <w:rsid w:val="00F43522"/>
    <w:rsid w:val="00F43AE2"/>
    <w:rsid w:val="00F649AF"/>
    <w:rsid w:val="00F66E0C"/>
    <w:rsid w:val="00F7454F"/>
    <w:rsid w:val="00F75B39"/>
    <w:rsid w:val="00F76D8B"/>
    <w:rsid w:val="00F814CB"/>
    <w:rsid w:val="00F84105"/>
    <w:rsid w:val="00F95DBD"/>
    <w:rsid w:val="00FB092A"/>
    <w:rsid w:val="00FC1FF1"/>
    <w:rsid w:val="00FC2125"/>
    <w:rsid w:val="00FD7DB2"/>
    <w:rsid w:val="00FE567A"/>
    <w:rsid w:val="00FE7CF5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character" w:customStyle="1" w:styleId="screenreader-only">
    <w:name w:val="screenreader-only"/>
    <w:basedOn w:val="DefaultParagraphFont"/>
    <w:rsid w:val="0006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378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114</cp:revision>
  <cp:lastPrinted>2019-03-26T17:28:00Z</cp:lastPrinted>
  <dcterms:created xsi:type="dcterms:W3CDTF">2023-07-21T13:55:00Z</dcterms:created>
  <dcterms:modified xsi:type="dcterms:W3CDTF">2025-06-29T19:05:00Z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59f27903591a3f32e3f0a8637d4ea35756c201a8fedb36cd1fcc2c20350f78d0</vt:lpwstr>
  </property>
</Properties>
</file>